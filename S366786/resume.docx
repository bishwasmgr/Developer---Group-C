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13E927">
      <w:pPr>
        <w:spacing w:line="280" w:lineRule="exact"/>
        <w:jc w:val="left"/>
        <w:rPr>
          <w:rFonts w:hint="default" w:ascii="Times New Roman" w:hAnsi="Times New Roman" w:cs="Times New Roman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0"/>
          <w:szCs w:val="30"/>
        </w:rPr>
        <w:t>Min</w:t>
      </w:r>
      <w:r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  <w:t xml:space="preserve"> Shi</w:t>
      </w:r>
    </w:p>
    <w:p w14:paraId="30A3C075">
      <w:pPr>
        <w:spacing w:line="280" w:lineRule="exact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min.shi@students.cdu.edu.au                             </w:t>
      </w:r>
    </w:p>
    <w:p w14:paraId="08DC7F80">
      <w:pPr>
        <w:spacing w:line="280" w:lineRule="exact"/>
        <w:jc w:val="left"/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</w:rPr>
        <w:t xml:space="preserve"> (+6</w:t>
      </w:r>
      <w:r>
        <w:rPr>
          <w:rFonts w:hint="eastAsia" w:ascii="Times New Roman" w:hAnsi="Times New Roman" w:cs="Times New Roman"/>
          <w:szCs w:val="21"/>
          <w:lang w:val="en-US" w:eastAsia="zh-CN"/>
        </w:rPr>
        <w:t>1</w:t>
      </w:r>
      <w:r>
        <w:rPr>
          <w:rFonts w:hint="eastAsia" w:ascii="Times New Roman" w:hAnsi="Times New Roman" w:cs="Times New Roman"/>
          <w:szCs w:val="21"/>
        </w:rPr>
        <w:t xml:space="preserve">) </w:t>
      </w:r>
      <w:r>
        <w:rPr>
          <w:rFonts w:hint="eastAsia" w:ascii="Times New Roman" w:hAnsi="Times New Roman" w:cs="Times New Roman"/>
          <w:szCs w:val="21"/>
          <w:lang w:val="en-US" w:eastAsia="zh-CN"/>
        </w:rPr>
        <w:t>0451775349</w:t>
      </w:r>
    </w:p>
    <w:p w14:paraId="3F665A09">
      <w:pPr>
        <w:spacing w:line="280" w:lineRule="exact"/>
        <w:jc w:val="left"/>
        <w:rPr>
          <w:rFonts w:hint="eastAsia" w:ascii="Times New Roman" w:hAnsi="Times New Roman" w:cs="Times New Roman"/>
          <w:b/>
          <w:bCs/>
          <w:i/>
          <w:iCs/>
          <w:sz w:val="24"/>
        </w:rPr>
      </w:pPr>
      <w:r>
        <w:fldChar w:fldCharType="begin"/>
      </w:r>
      <w:r>
        <w:instrText xml:space="preserve"> HYPERLINK "https://github.com/shidami" </w:instrText>
      </w:r>
      <w:r>
        <w:fldChar w:fldCharType="separate"/>
      </w:r>
      <w:r>
        <w:rPr>
          <w:rStyle w:val="7"/>
          <w:rFonts w:hint="eastAsia" w:ascii="微软雅黑" w:hAnsi="微软雅黑" w:eastAsia="微软雅黑" w:cs="微软雅黑"/>
          <w:bCs/>
          <w:sz w:val="18"/>
          <w:szCs w:val="18"/>
        </w:rPr>
        <w:t>https://github.com/shidami</w:t>
      </w:r>
      <w:r>
        <w:rPr>
          <w:rStyle w:val="7"/>
          <w:rFonts w:hint="eastAsia" w:ascii="微软雅黑" w:hAnsi="微软雅黑" w:eastAsia="微软雅黑" w:cs="微软雅黑"/>
          <w:bCs/>
          <w:sz w:val="18"/>
          <w:szCs w:val="18"/>
        </w:rPr>
        <w:fldChar w:fldCharType="end"/>
      </w:r>
    </w:p>
    <w:p w14:paraId="0668E355">
      <w:pPr>
        <w:spacing w:line="280" w:lineRule="exact"/>
        <w:rPr>
          <w:rFonts w:hint="eastAsia" w:ascii="Times New Roman" w:hAnsi="Times New Roman" w:cs="Times New Roman"/>
          <w:b/>
          <w:bCs/>
          <w:i/>
          <w:iCs/>
          <w:sz w:val="24"/>
        </w:rPr>
      </w:pPr>
    </w:p>
    <w:p w14:paraId="6F28CEDF">
      <w:pPr>
        <w:spacing w:line="280" w:lineRule="exact"/>
        <w:rPr>
          <w:rFonts w:hint="eastAsia" w:ascii="Times New Roman" w:hAnsi="Times New Roman" w:cs="Times New Roman"/>
          <w:b/>
          <w:bCs/>
          <w:i/>
          <w:iCs/>
          <w:sz w:val="24"/>
        </w:rPr>
      </w:pPr>
    </w:p>
    <w:p w14:paraId="5D1DF296">
      <w:pPr>
        <w:spacing w:line="280" w:lineRule="exact"/>
        <w:rPr>
          <w:rFonts w:hint="eastAsia" w:ascii="Times New Roman" w:hAnsi="Times New Roman" w:cs="Times New Roman"/>
          <w:b/>
          <w:bCs/>
          <w:i/>
          <w:iCs/>
          <w:sz w:val="24"/>
        </w:rPr>
      </w:pPr>
    </w:p>
    <w:p w14:paraId="70F444C7">
      <w:pPr>
        <w:spacing w:line="280" w:lineRule="exact"/>
        <w:rPr>
          <w:rFonts w:hint="eastAsia" w:ascii="Times New Roman" w:hAnsi="Times New Roman" w:cs="Times New Roman"/>
          <w:b/>
          <w:bCs/>
          <w:i/>
          <w:iCs/>
          <w:sz w:val="24"/>
        </w:rPr>
      </w:pPr>
    </w:p>
    <w:p w14:paraId="4F153CB5">
      <w:pPr>
        <w:spacing w:line="280" w:lineRule="exact"/>
        <w:rPr>
          <w:rFonts w:ascii="Times New Roman" w:hAnsi="Times New Roman" w:cs="Times New Roman"/>
          <w:b/>
          <w:bCs/>
          <w:i/>
          <w:iCs/>
          <w:sz w:val="24"/>
        </w:rPr>
      </w:pPr>
      <w:r>
        <w:rPr>
          <w:rFonts w:hint="eastAsia" w:ascii="Times New Roman" w:hAnsi="Times New Roman" w:cs="Times New Roman"/>
          <w:b/>
          <w:bCs/>
          <w:i/>
          <w:iCs/>
          <w:sz w:val="24"/>
        </w:rPr>
        <w:t>EDUCATIONAL BACKGROUND</w:t>
      </w:r>
    </w:p>
    <w:tbl>
      <w:tblPr>
        <w:tblStyle w:val="5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  <w:gridCol w:w="1907"/>
      </w:tblGrid>
      <w:tr w14:paraId="4207B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" w:hRule="atLeast"/>
        </w:trPr>
        <w:tc>
          <w:tcPr>
            <w:tcW w:w="7947" w:type="dxa"/>
            <w:tcBorders>
              <w:left w:val="nil"/>
              <w:right w:val="nil"/>
            </w:tcBorders>
          </w:tcPr>
          <w:p w14:paraId="1950000F">
            <w:pPr>
              <w:spacing w:line="280" w:lineRule="exact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  <w:p w14:paraId="76F181A2">
            <w:pPr>
              <w:spacing w:line="280" w:lineRule="exact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</w:rPr>
              <w:t>School of Management, Hebei University, China</w:t>
            </w:r>
          </w:p>
          <w:p w14:paraId="53EC317D">
            <w:pPr>
              <w:spacing w:line="28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</w:rPr>
              <w:t>Major: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Business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Management </w:t>
            </w:r>
          </w:p>
          <w:p w14:paraId="7CDD000C">
            <w:pPr>
              <w:spacing w:line="28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</w:rPr>
              <w:t xml:space="preserve">Degree: 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Bachelor of Arts, Major in Management </w:t>
            </w:r>
          </w:p>
          <w:p w14:paraId="29F5DD46">
            <w:pPr>
              <w:spacing w:line="28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07" w:type="dxa"/>
            <w:tcBorders>
              <w:left w:val="nil"/>
              <w:right w:val="nil"/>
            </w:tcBorders>
          </w:tcPr>
          <w:p w14:paraId="6184E77B">
            <w:pPr>
              <w:spacing w:line="280" w:lineRule="exact"/>
              <w:jc w:val="right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</w:rPr>
              <w:t>09/2015-06/2019</w:t>
            </w:r>
          </w:p>
        </w:tc>
      </w:tr>
      <w:tr w14:paraId="091E6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7947" w:type="dxa"/>
            <w:tcBorders>
              <w:left w:val="nil"/>
              <w:bottom w:val="nil"/>
              <w:right w:val="nil"/>
            </w:tcBorders>
          </w:tcPr>
          <w:p w14:paraId="43BDE4BC">
            <w:pPr>
              <w:spacing w:line="280" w:lineRule="exact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  <w:p w14:paraId="64F9F46E">
            <w:pPr>
              <w:spacing w:line="280" w:lineRule="exact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</w:rPr>
              <w:t>Charles Darwin University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 (CDU)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</w:rPr>
              <w:t>, Australia</w:t>
            </w:r>
          </w:p>
          <w:p w14:paraId="20F8F14F">
            <w:pPr>
              <w:spacing w:line="280" w:lineRule="exact"/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Master of Information Technology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oftware </w:t>
            </w:r>
            <w:r>
              <w:rPr>
                <w:rFonts w:ascii="Times New Roman" w:hAnsi="Times New Roman" w:cs="Times New Roman"/>
                <w:szCs w:val="21"/>
              </w:rPr>
              <w:t>E</w:t>
            </w:r>
            <w:r>
              <w:rPr>
                <w:rFonts w:hint="eastAsia" w:ascii="Times New Roman" w:hAnsi="Times New Roman" w:cs="Times New Roman"/>
                <w:szCs w:val="21"/>
              </w:rPr>
              <w:t>ngineering)</w:t>
            </w:r>
          </w:p>
          <w:p w14:paraId="4048A1A1">
            <w:pPr>
              <w:spacing w:line="280" w:lineRule="exact"/>
              <w:rPr>
                <w:rFonts w:hint="eastAsia" w:ascii="Times New Roman" w:hAnsi="Times New Roman" w:cs="Times New Roman"/>
                <w:szCs w:val="21"/>
              </w:rPr>
            </w:pPr>
          </w:p>
        </w:tc>
        <w:tc>
          <w:tcPr>
            <w:tcW w:w="1907" w:type="dxa"/>
            <w:tcBorders>
              <w:left w:val="nil"/>
              <w:bottom w:val="nil"/>
              <w:right w:val="nil"/>
            </w:tcBorders>
          </w:tcPr>
          <w:p w14:paraId="59461E05">
            <w:pPr>
              <w:wordWrap w:val="0"/>
              <w:spacing w:line="280" w:lineRule="exact"/>
              <w:jc w:val="right"/>
              <w:rPr>
                <w:rFonts w:hint="default" w:ascii="Times New Roman" w:hAnsi="Times New Roman" w:cs="Times New Roman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</w:rPr>
              <w:t>03/2023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  <w:t xml:space="preserve"> - Present</w:t>
            </w:r>
          </w:p>
        </w:tc>
      </w:tr>
    </w:tbl>
    <w:p w14:paraId="0F6A88F2">
      <w:pPr>
        <w:spacing w:line="280" w:lineRule="exact"/>
        <w:rPr>
          <w:rFonts w:ascii="Times New Roman" w:hAnsi="Times New Roman" w:cs="Times New Roman"/>
          <w:b/>
          <w:bCs/>
          <w:i/>
          <w:iCs/>
          <w:sz w:val="24"/>
        </w:rPr>
      </w:pPr>
    </w:p>
    <w:p w14:paraId="029207FB">
      <w:pPr>
        <w:spacing w:line="280" w:lineRule="exact"/>
        <w:rPr>
          <w:rFonts w:hint="eastAsia" w:ascii="Times New Roman" w:hAnsi="Times New Roman" w:cs="Times New Roman"/>
          <w:b/>
          <w:bCs/>
          <w:i/>
          <w:iCs/>
          <w:sz w:val="24"/>
        </w:rPr>
      </w:pPr>
    </w:p>
    <w:p w14:paraId="3D7F05D0">
      <w:pPr>
        <w:spacing w:line="280" w:lineRule="exact"/>
        <w:rPr>
          <w:rFonts w:hint="eastAsia" w:ascii="Times New Roman" w:hAnsi="Times New Roman" w:cs="Times New Roman"/>
          <w:b/>
          <w:bCs/>
          <w:i/>
          <w:iCs/>
          <w:sz w:val="24"/>
        </w:rPr>
      </w:pPr>
    </w:p>
    <w:p w14:paraId="3D4A832D">
      <w:pPr>
        <w:spacing w:line="280" w:lineRule="exact"/>
        <w:rPr>
          <w:rFonts w:ascii="Times New Roman" w:hAnsi="Times New Roman" w:cs="Times New Roman"/>
          <w:b/>
          <w:bCs/>
          <w:i/>
          <w:iCs/>
          <w:sz w:val="24"/>
        </w:rPr>
      </w:pPr>
      <w:r>
        <w:rPr>
          <w:rFonts w:hint="eastAsia" w:ascii="Times New Roman" w:hAnsi="Times New Roman" w:cs="Times New Roman"/>
          <w:b/>
          <w:bCs/>
          <w:i/>
          <w:iCs/>
          <w:sz w:val="24"/>
        </w:rPr>
        <w:t>WORK EXPERIENCE</w:t>
      </w:r>
    </w:p>
    <w:tbl>
      <w:tblPr>
        <w:tblStyle w:val="5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8"/>
        <w:gridCol w:w="1826"/>
      </w:tblGrid>
      <w:tr w14:paraId="3B6BB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8028" w:type="dxa"/>
            <w:tcBorders>
              <w:left w:val="nil"/>
              <w:right w:val="nil"/>
            </w:tcBorders>
          </w:tcPr>
          <w:p w14:paraId="63B531C0">
            <w:pPr>
              <w:spacing w:line="280" w:lineRule="exact"/>
              <w:rPr>
                <w:rFonts w:ascii="Times New Roman" w:hAnsi="Times New Roman" w:cs="Times New Roman"/>
                <w:b/>
                <w:bCs/>
                <w:szCs w:val="21"/>
              </w:rPr>
            </w:pPr>
            <w:bookmarkStart w:id="0" w:name="_GoBack"/>
            <w:bookmarkEnd w:id="0"/>
            <w:r>
              <w:rPr>
                <w:rFonts w:hint="eastAsia" w:ascii="Times New Roman" w:hAnsi="Times New Roman" w:cs="Times New Roman"/>
                <w:b/>
                <w:bCs/>
                <w:szCs w:val="21"/>
              </w:rPr>
              <w:t>Web front-end Engineer</w:t>
            </w:r>
          </w:p>
          <w:p w14:paraId="7705C9D3">
            <w:pPr>
              <w:spacing w:line="280" w:lineRule="exact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  <w:p w14:paraId="4DCA7332">
            <w:pPr>
              <w:spacing w:line="280" w:lineRule="exact"/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sz w:val="18"/>
                <w:szCs w:val="18"/>
              </w:rPr>
              <w:t xml:space="preserve">R&amp;D and 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A</w:t>
            </w:r>
            <w:r>
              <w:rPr>
                <w:rFonts w:ascii="微软雅黑" w:hAnsi="微软雅黑" w:eastAsia="微软雅黑" w:cs="Times New Roman"/>
                <w:sz w:val="18"/>
                <w:szCs w:val="18"/>
              </w:rPr>
              <w:t xml:space="preserve">fter-sales 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 w:cs="Times New Roman"/>
                <w:sz w:val="18"/>
                <w:szCs w:val="18"/>
              </w:rPr>
              <w:t xml:space="preserve">upport 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D</w:t>
            </w:r>
            <w:r>
              <w:rPr>
                <w:rFonts w:ascii="微软雅黑" w:hAnsi="微软雅黑" w:eastAsia="微软雅黑" w:cs="Times New Roman"/>
                <w:sz w:val="18"/>
                <w:szCs w:val="18"/>
              </w:rPr>
              <w:t>epartment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,</w:t>
            </w:r>
            <w:r>
              <w:rPr>
                <w:rFonts w:hint="eastAsia" w:ascii="微软雅黑" w:hAnsi="微软雅黑" w:eastAsia="微软雅黑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Times New Roman"/>
                <w:sz w:val="18"/>
                <w:szCs w:val="18"/>
              </w:rPr>
              <w:t xml:space="preserve">Shenzhen 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Eleccomm</w:t>
            </w:r>
            <w:r>
              <w:rPr>
                <w:rFonts w:ascii="微软雅黑" w:hAnsi="微软雅黑" w:eastAsia="微软雅黑" w:cs="Times New Roman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I</w:t>
            </w:r>
            <w:r>
              <w:rPr>
                <w:rFonts w:ascii="微软雅黑" w:hAnsi="微软雅黑" w:eastAsia="微软雅黑" w:cs="Times New Roman"/>
                <w:sz w:val="18"/>
                <w:szCs w:val="18"/>
              </w:rPr>
              <w:t xml:space="preserve">ndustry 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C</w:t>
            </w:r>
            <w:r>
              <w:rPr>
                <w:rFonts w:ascii="微软雅黑" w:hAnsi="微软雅黑" w:eastAsia="微软雅黑" w:cs="Times New Roman"/>
                <w:sz w:val="18"/>
                <w:szCs w:val="18"/>
              </w:rPr>
              <w:t xml:space="preserve">o., 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 w:cs="Times New Roman"/>
                <w:sz w:val="18"/>
                <w:szCs w:val="18"/>
              </w:rPr>
              <w:t>td</w:t>
            </w:r>
          </w:p>
          <w:p w14:paraId="50BA6167">
            <w:pPr>
              <w:numPr>
                <w:ilvl w:val="0"/>
                <w:numId w:val="1"/>
              </w:numPr>
              <w:spacing w:line="28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 xml:space="preserve">Responsible for independent design of Web. Including registration page, home page, telescopic navigation bar, information classification page, information management page, information details page, user management page, 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etc.</w:t>
            </w:r>
          </w:p>
          <w:p w14:paraId="3D9D5E4A">
            <w:pPr>
              <w:spacing w:line="280" w:lineRule="exact"/>
              <w:ind w:left="420"/>
              <w:rPr>
                <w:rFonts w:ascii="Times New Roman" w:hAnsi="Times New Roman" w:cs="Times New Roman"/>
                <w:szCs w:val="21"/>
              </w:rPr>
            </w:pPr>
          </w:p>
          <w:p w14:paraId="51592633">
            <w:pPr>
              <w:numPr>
                <w:ilvl w:val="0"/>
                <w:numId w:val="1"/>
              </w:numPr>
              <w:spacing w:line="28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  <w:t>performed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 xml:space="preserve"> tasks assigned by superiors, cooperate closely with the front-end and back-end development team, complete interface docking, and ensure effective interaction between front and back </w:t>
            </w:r>
            <w:r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  <w:t xml:space="preserve">ends. </w:t>
            </w:r>
          </w:p>
          <w:p w14:paraId="0EB8B515">
            <w:pPr>
              <w:widowControl w:val="0"/>
              <w:numPr>
                <w:ilvl w:val="0"/>
                <w:numId w:val="0"/>
              </w:numPr>
              <w:spacing w:line="280" w:lineRule="exact"/>
              <w:jc w:val="both"/>
              <w:rPr>
                <w:rFonts w:ascii="Times New Roman" w:hAnsi="Times New Roman" w:cs="Times New Roman"/>
                <w:szCs w:val="21"/>
              </w:rPr>
            </w:pPr>
          </w:p>
          <w:p w14:paraId="29EA319E">
            <w:pPr>
              <w:widowControl w:val="0"/>
              <w:numPr>
                <w:ilvl w:val="0"/>
                <w:numId w:val="1"/>
              </w:numPr>
              <w:spacing w:line="280" w:lineRule="exact"/>
              <w:ind w:left="420" w:leftChars="0" w:hanging="420" w:firstLineChars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some parts of database for this program design by me.</w:t>
            </w:r>
          </w:p>
          <w:p w14:paraId="5E2D1B53">
            <w:pPr>
              <w:pStyle w:val="11"/>
              <w:numPr>
                <w:ilvl w:val="0"/>
                <w:numId w:val="0"/>
              </w:numPr>
              <w:spacing w:line="280" w:lineRule="exact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6" w:type="dxa"/>
            <w:tcBorders>
              <w:left w:val="nil"/>
              <w:right w:val="nil"/>
            </w:tcBorders>
          </w:tcPr>
          <w:p w14:paraId="6C9D7734">
            <w:pPr>
              <w:spacing w:line="280" w:lineRule="exact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</w:rPr>
              <w:t>0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  <w:t>3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</w:rPr>
              <w:t>/202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</w:rPr>
              <w:t>-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  <w:t>-09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</w:rPr>
              <w:t>/202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  <w:t>2</w:t>
            </w:r>
          </w:p>
        </w:tc>
      </w:tr>
    </w:tbl>
    <w:p w14:paraId="5C5A90FE">
      <w:pPr>
        <w:spacing w:line="280" w:lineRule="exact"/>
        <w:rPr>
          <w:rFonts w:ascii="Times New Roman" w:hAnsi="Times New Roman" w:cs="Times New Roman"/>
        </w:rPr>
      </w:pPr>
    </w:p>
    <w:p w14:paraId="76DF905B">
      <w:pPr>
        <w:spacing w:line="280" w:lineRule="exact"/>
        <w:rPr>
          <w:rFonts w:ascii="Times New Roman" w:hAnsi="Times New Roman" w:cs="Times New Roman"/>
        </w:rPr>
      </w:pPr>
    </w:p>
    <w:p w14:paraId="69E5B57E">
      <w:pPr>
        <w:spacing w:line="280" w:lineRule="exact"/>
        <w:rPr>
          <w:rFonts w:ascii="Times New Roman" w:hAnsi="Times New Roman" w:cs="Times New Roman"/>
        </w:rPr>
      </w:pPr>
    </w:p>
    <w:p w14:paraId="629154C7">
      <w:pPr>
        <w:spacing w:line="280" w:lineRule="exact"/>
        <w:rPr>
          <w:rFonts w:hint="default" w:ascii="Times New Roman" w:hAnsi="Times New Roman" w:cs="Times New Roman"/>
          <w:b/>
          <w:bCs/>
          <w:i/>
          <w:iCs/>
          <w:sz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sz w:val="24"/>
          <w:lang w:val="en-US" w:eastAsia="zh-CN"/>
        </w:rPr>
        <w:t>SKILLS</w:t>
      </w:r>
    </w:p>
    <w:tbl>
      <w:tblPr>
        <w:tblStyle w:val="5"/>
        <w:tblW w:w="98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1"/>
      </w:tblGrid>
      <w:tr w14:paraId="46FE2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" w:hRule="atLeast"/>
        </w:trPr>
        <w:tc>
          <w:tcPr>
            <w:tcW w:w="9851" w:type="dxa"/>
            <w:tcBorders>
              <w:left w:val="nil"/>
              <w:right w:val="nil"/>
            </w:tcBorders>
          </w:tcPr>
          <w:p w14:paraId="48BA952A">
            <w:pPr>
              <w:spacing w:line="280" w:lineRule="exact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React.js                                       next.js    </w:t>
            </w:r>
          </w:p>
          <w:p w14:paraId="2C44EF60">
            <w:pPr>
              <w:spacing w:line="280" w:lineRule="exact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Javascript                                     Vue.js   </w:t>
            </w:r>
          </w:p>
          <w:p w14:paraId="6F5773BA">
            <w:pPr>
              <w:spacing w:line="280" w:lineRule="exact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Python                                        Mysql   </w:t>
            </w:r>
          </w:p>
          <w:p w14:paraId="20BD0987">
            <w:pPr>
              <w:spacing w:line="280" w:lineRule="exact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graphql                                       express  </w:t>
            </w:r>
          </w:p>
          <w:p w14:paraId="3C1F1E37">
            <w:pPr>
              <w:spacing w:line="280" w:lineRule="exact"/>
              <w:rPr>
                <w:rFonts w:hint="default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Github                                        Ansible</w:t>
            </w:r>
          </w:p>
        </w:tc>
      </w:tr>
    </w:tbl>
    <w:p w14:paraId="6AC2263F">
      <w:pPr>
        <w:spacing w:line="280" w:lineRule="exact"/>
        <w:rPr>
          <w:rFonts w:ascii="Times New Roman" w:hAnsi="Times New Roman" w:cs="Times New Roman"/>
        </w:rPr>
      </w:pPr>
    </w:p>
    <w:p w14:paraId="4C741484">
      <w:pPr>
        <w:spacing w:line="280" w:lineRule="exact"/>
        <w:rPr>
          <w:rFonts w:ascii="Times New Roman" w:hAnsi="Times New Roman" w:cs="Times New Roman"/>
        </w:rPr>
      </w:pPr>
    </w:p>
    <w:p w14:paraId="72074FEF">
      <w:pPr>
        <w:spacing w:line="280" w:lineRule="exact"/>
        <w:rPr>
          <w:rFonts w:ascii="Times New Roman" w:hAnsi="Times New Roman" w:cs="Times New Roman"/>
        </w:rPr>
      </w:pPr>
    </w:p>
    <w:p w14:paraId="2BAFAE6F">
      <w:pPr>
        <w:spacing w:line="280" w:lineRule="exact"/>
        <w:rPr>
          <w:rFonts w:hint="default" w:ascii="Times New Roman" w:hAnsi="Times New Roman" w:cs="Times New Roman"/>
          <w:b/>
          <w:bCs/>
          <w:i/>
          <w:iCs/>
          <w:sz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sz w:val="24"/>
          <w:lang w:val="en-US" w:eastAsia="zh-CN"/>
        </w:rPr>
        <w:t>REFERENCE</w:t>
      </w:r>
    </w:p>
    <w:tbl>
      <w:tblPr>
        <w:tblStyle w:val="5"/>
        <w:tblW w:w="98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1"/>
      </w:tblGrid>
      <w:tr w14:paraId="6F9D5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" w:hRule="atLeast"/>
        </w:trPr>
        <w:tc>
          <w:tcPr>
            <w:tcW w:w="9851" w:type="dxa"/>
            <w:tcBorders>
              <w:left w:val="nil"/>
              <w:right w:val="nil"/>
            </w:tcBorders>
          </w:tcPr>
          <w:p w14:paraId="0881B3E5">
            <w:pPr>
              <w:spacing w:line="280" w:lineRule="exact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  <w:p w14:paraId="63751E0B">
            <w:pPr>
              <w:spacing w:line="280" w:lineRule="exact"/>
              <w:rPr>
                <w:rFonts w:hint="default" w:ascii="Times New Roman" w:hAnsi="Times New Roman" w:cs="Times New Roman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  <w:t xml:space="preserve">Name of Reference #1: 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Yunzhu (Bamboo) Wang</w:t>
            </w:r>
          </w:p>
          <w:p w14:paraId="259F36C5">
            <w:pPr>
              <w:spacing w:line="28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  <w:t>Job/Position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</w:rPr>
              <w:t>: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Frontend Design Officer </w:t>
            </w:r>
          </w:p>
          <w:p w14:paraId="25D6BA53">
            <w:pPr>
              <w:spacing w:line="280" w:lineRule="exact"/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  <w:t>Company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</w:rPr>
              <w:t xml:space="preserve">: </w:t>
            </w:r>
            <w:r>
              <w:rPr>
                <w:rFonts w:hint="eastAsia" w:ascii="Times New Roman" w:hAnsi="Times New Roman" w:cs="Times New Roman"/>
                <w:szCs w:val="21"/>
              </w:rPr>
              <w:t>Digital Communications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>Department of Corporate and Digital Development</w:t>
            </w:r>
          </w:p>
          <w:p w14:paraId="44949696">
            <w:pPr>
              <w:spacing w:line="280" w:lineRule="exact"/>
              <w:ind w:firstLine="1050" w:firstLineChars="500"/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Northern Territory Government </w:t>
            </w:r>
          </w:p>
          <w:p w14:paraId="21B2680D">
            <w:pPr>
              <w:spacing w:line="280" w:lineRule="exact"/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  <w:t xml:space="preserve">Phone Number: 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08 8924 3827</w:t>
            </w:r>
          </w:p>
          <w:p w14:paraId="477AF961">
            <w:pPr>
              <w:spacing w:line="280" w:lineRule="exact"/>
              <w:rPr>
                <w:rFonts w:hint="default" w:ascii="Times New Roman" w:hAnsi="Times New Roman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  <w:t xml:space="preserve">Email Address: 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Yunzhu.Wang@nt.gov.au</w:t>
            </w:r>
          </w:p>
          <w:p w14:paraId="7AE26980">
            <w:pPr>
              <w:spacing w:line="280" w:lineRule="exact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31EDB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851" w:type="dxa"/>
            <w:tcBorders>
              <w:left w:val="nil"/>
              <w:bottom w:val="nil"/>
              <w:right w:val="nil"/>
            </w:tcBorders>
          </w:tcPr>
          <w:p w14:paraId="037F7965">
            <w:pPr>
              <w:spacing w:line="280" w:lineRule="exact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  <w:p w14:paraId="389F9A8F">
            <w:pPr>
              <w:spacing w:line="280" w:lineRule="exact"/>
              <w:rPr>
                <w:rFonts w:hint="default" w:ascii="Times New Roman" w:hAnsi="Times New Roman" w:cs="Times New Roman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  <w:t xml:space="preserve">Name of Reference #2: 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Mounica Undi</w:t>
            </w:r>
          </w:p>
          <w:p w14:paraId="1BD4E3F4">
            <w:pPr>
              <w:spacing w:line="28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  <w:t>Job/Position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</w:rPr>
              <w:t>: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Jr Developer </w:t>
            </w:r>
          </w:p>
          <w:p w14:paraId="70738CC1">
            <w:pPr>
              <w:spacing w:line="280" w:lineRule="exact"/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  <w:t>Company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</w:rPr>
              <w:t xml:space="preserve">: 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Northern Territory Government </w:t>
            </w:r>
          </w:p>
          <w:p w14:paraId="76CB3BF7">
            <w:pPr>
              <w:spacing w:line="280" w:lineRule="exact"/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  <w:t xml:space="preserve">Phone Number: 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0 472922603</w:t>
            </w:r>
          </w:p>
          <w:p w14:paraId="29436D7D">
            <w:pPr>
              <w:spacing w:line="280" w:lineRule="exact"/>
              <w:rPr>
                <w:rFonts w:hint="default" w:ascii="Times New Roman" w:hAnsi="Times New Roman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  <w:t xml:space="preserve">Email Address: 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</w:rPr>
              <w:t>priyankaundi99@gmail.com</w:t>
            </w:r>
          </w:p>
          <w:p w14:paraId="0ED5F629">
            <w:pPr>
              <w:spacing w:line="280" w:lineRule="exac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0EFCED43">
      <w:pPr>
        <w:spacing w:line="280" w:lineRule="exact"/>
        <w:rPr>
          <w:rFonts w:ascii="Times New Roman" w:hAnsi="Times New Roman" w:cs="Times New Roma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Yu Gothic">
    <w:panose1 w:val="020B0400000000000000"/>
    <w:charset w:val="80"/>
    <w:family w:val="swiss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8D2B30"/>
    <w:multiLevelType w:val="singleLevel"/>
    <w:tmpl w:val="7C8D2B3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xMLc0trA0Mza0MDdU0lEKTi0uzszPAykwrAUAgpiTFywAAAA="/>
    <w:docVar w:name="commondata" w:val="eyJoZGlkIjoiYmRlYzNmYmQ2M2U0ZWRjYTdkNmRiZGFjZjY1MzZmMzAifQ=="/>
  </w:docVars>
  <w:rsids>
    <w:rsidRoot w:val="35E101F4"/>
    <w:rsid w:val="000070DB"/>
    <w:rsid w:val="000136B1"/>
    <w:rsid w:val="000332BD"/>
    <w:rsid w:val="00043EFC"/>
    <w:rsid w:val="000861DC"/>
    <w:rsid w:val="00091825"/>
    <w:rsid w:val="000A01AF"/>
    <w:rsid w:val="000F2EFB"/>
    <w:rsid w:val="000F5846"/>
    <w:rsid w:val="001757F5"/>
    <w:rsid w:val="00194632"/>
    <w:rsid w:val="002118FA"/>
    <w:rsid w:val="00223D8B"/>
    <w:rsid w:val="0023332B"/>
    <w:rsid w:val="0026466E"/>
    <w:rsid w:val="00265236"/>
    <w:rsid w:val="00271404"/>
    <w:rsid w:val="00275C44"/>
    <w:rsid w:val="002907B9"/>
    <w:rsid w:val="002E3CFB"/>
    <w:rsid w:val="002F5BFB"/>
    <w:rsid w:val="00324DD2"/>
    <w:rsid w:val="003556D1"/>
    <w:rsid w:val="00380842"/>
    <w:rsid w:val="003A3B4E"/>
    <w:rsid w:val="003E3CA1"/>
    <w:rsid w:val="003F5EF2"/>
    <w:rsid w:val="00411842"/>
    <w:rsid w:val="00452B64"/>
    <w:rsid w:val="00506D97"/>
    <w:rsid w:val="00525893"/>
    <w:rsid w:val="00543BBB"/>
    <w:rsid w:val="005A15E8"/>
    <w:rsid w:val="005E4AE0"/>
    <w:rsid w:val="006A6455"/>
    <w:rsid w:val="006D4FEC"/>
    <w:rsid w:val="007023D7"/>
    <w:rsid w:val="00720FC6"/>
    <w:rsid w:val="007414C0"/>
    <w:rsid w:val="00784C98"/>
    <w:rsid w:val="007B496C"/>
    <w:rsid w:val="007C4B59"/>
    <w:rsid w:val="007D29A0"/>
    <w:rsid w:val="007D6ABB"/>
    <w:rsid w:val="007F053C"/>
    <w:rsid w:val="00832B19"/>
    <w:rsid w:val="008516E1"/>
    <w:rsid w:val="00854806"/>
    <w:rsid w:val="00885B58"/>
    <w:rsid w:val="00895B7B"/>
    <w:rsid w:val="008C7FD1"/>
    <w:rsid w:val="009045EA"/>
    <w:rsid w:val="0091325A"/>
    <w:rsid w:val="00942158"/>
    <w:rsid w:val="00965379"/>
    <w:rsid w:val="00966125"/>
    <w:rsid w:val="00A00C22"/>
    <w:rsid w:val="00A0664B"/>
    <w:rsid w:val="00A51BAC"/>
    <w:rsid w:val="00AF4293"/>
    <w:rsid w:val="00B064D2"/>
    <w:rsid w:val="00B27A50"/>
    <w:rsid w:val="00B342BE"/>
    <w:rsid w:val="00B735ED"/>
    <w:rsid w:val="00C13ACB"/>
    <w:rsid w:val="00C363B3"/>
    <w:rsid w:val="00C41ECF"/>
    <w:rsid w:val="00C465B4"/>
    <w:rsid w:val="00C71CF1"/>
    <w:rsid w:val="00C9162A"/>
    <w:rsid w:val="00CD343B"/>
    <w:rsid w:val="00CD7BC2"/>
    <w:rsid w:val="00CE5EE1"/>
    <w:rsid w:val="00D16064"/>
    <w:rsid w:val="00D63248"/>
    <w:rsid w:val="00DD212E"/>
    <w:rsid w:val="00DD5015"/>
    <w:rsid w:val="00E013EB"/>
    <w:rsid w:val="00E67BDE"/>
    <w:rsid w:val="00EA7A66"/>
    <w:rsid w:val="00EB728E"/>
    <w:rsid w:val="00EB7689"/>
    <w:rsid w:val="00EB76B6"/>
    <w:rsid w:val="00EF3ADC"/>
    <w:rsid w:val="00F4588E"/>
    <w:rsid w:val="00F87415"/>
    <w:rsid w:val="00FB7F61"/>
    <w:rsid w:val="019F3C1C"/>
    <w:rsid w:val="01FA5976"/>
    <w:rsid w:val="021347EF"/>
    <w:rsid w:val="022114DC"/>
    <w:rsid w:val="036B5928"/>
    <w:rsid w:val="046A18D1"/>
    <w:rsid w:val="069C6FFD"/>
    <w:rsid w:val="08995C1B"/>
    <w:rsid w:val="0968333E"/>
    <w:rsid w:val="0ABB70F4"/>
    <w:rsid w:val="0C6D1C10"/>
    <w:rsid w:val="0C8540F3"/>
    <w:rsid w:val="0D992327"/>
    <w:rsid w:val="0DBB7C63"/>
    <w:rsid w:val="0DE57BD0"/>
    <w:rsid w:val="0F9D06A8"/>
    <w:rsid w:val="0FB9039C"/>
    <w:rsid w:val="100E04A1"/>
    <w:rsid w:val="115D5742"/>
    <w:rsid w:val="17C61F2B"/>
    <w:rsid w:val="18210F56"/>
    <w:rsid w:val="19CA500A"/>
    <w:rsid w:val="1B3F2165"/>
    <w:rsid w:val="1C70538D"/>
    <w:rsid w:val="1CA310E9"/>
    <w:rsid w:val="1DB47B0F"/>
    <w:rsid w:val="1DB67EA6"/>
    <w:rsid w:val="1EA44C6F"/>
    <w:rsid w:val="1ECE47FF"/>
    <w:rsid w:val="1F4340A6"/>
    <w:rsid w:val="22BE0420"/>
    <w:rsid w:val="231373D6"/>
    <w:rsid w:val="23511B42"/>
    <w:rsid w:val="23703B72"/>
    <w:rsid w:val="25447FFD"/>
    <w:rsid w:val="27801C1E"/>
    <w:rsid w:val="2834678B"/>
    <w:rsid w:val="2A853E9E"/>
    <w:rsid w:val="2CA00B22"/>
    <w:rsid w:val="2ED53EB7"/>
    <w:rsid w:val="2FED2F11"/>
    <w:rsid w:val="307976B7"/>
    <w:rsid w:val="32933709"/>
    <w:rsid w:val="329B79CC"/>
    <w:rsid w:val="337161B5"/>
    <w:rsid w:val="35E101F4"/>
    <w:rsid w:val="374860E1"/>
    <w:rsid w:val="37833454"/>
    <w:rsid w:val="37BD3470"/>
    <w:rsid w:val="395647E5"/>
    <w:rsid w:val="396342AF"/>
    <w:rsid w:val="39FB71DB"/>
    <w:rsid w:val="3A463AF1"/>
    <w:rsid w:val="3A8D68FB"/>
    <w:rsid w:val="3E2D4557"/>
    <w:rsid w:val="3E2E4914"/>
    <w:rsid w:val="3F2E55D7"/>
    <w:rsid w:val="3F3D2E4F"/>
    <w:rsid w:val="4027642F"/>
    <w:rsid w:val="40655624"/>
    <w:rsid w:val="40FE6AEC"/>
    <w:rsid w:val="413E6860"/>
    <w:rsid w:val="41C41AAE"/>
    <w:rsid w:val="41F2299F"/>
    <w:rsid w:val="4228544E"/>
    <w:rsid w:val="429A6A15"/>
    <w:rsid w:val="44345046"/>
    <w:rsid w:val="46C25F35"/>
    <w:rsid w:val="481715BC"/>
    <w:rsid w:val="48717514"/>
    <w:rsid w:val="48FF4727"/>
    <w:rsid w:val="493D5252"/>
    <w:rsid w:val="4B1427E6"/>
    <w:rsid w:val="4BBC3B08"/>
    <w:rsid w:val="4CD7548B"/>
    <w:rsid w:val="4E495185"/>
    <w:rsid w:val="4EB702DD"/>
    <w:rsid w:val="4F385033"/>
    <w:rsid w:val="500E5764"/>
    <w:rsid w:val="50F714A1"/>
    <w:rsid w:val="524D6DF5"/>
    <w:rsid w:val="553F6A51"/>
    <w:rsid w:val="55B74132"/>
    <w:rsid w:val="55BA686F"/>
    <w:rsid w:val="57ED0771"/>
    <w:rsid w:val="5C924F8A"/>
    <w:rsid w:val="5DF549D7"/>
    <w:rsid w:val="61186764"/>
    <w:rsid w:val="614E6122"/>
    <w:rsid w:val="615A5FBF"/>
    <w:rsid w:val="61A254C4"/>
    <w:rsid w:val="61C25842"/>
    <w:rsid w:val="63871447"/>
    <w:rsid w:val="63E82871"/>
    <w:rsid w:val="64C90A33"/>
    <w:rsid w:val="64F47CE2"/>
    <w:rsid w:val="66A51A5C"/>
    <w:rsid w:val="66F82B34"/>
    <w:rsid w:val="68576A22"/>
    <w:rsid w:val="69F45294"/>
    <w:rsid w:val="6AE30FFD"/>
    <w:rsid w:val="6B0E5CC1"/>
    <w:rsid w:val="6B250423"/>
    <w:rsid w:val="6B6258DE"/>
    <w:rsid w:val="6BD37C3B"/>
    <w:rsid w:val="6CF6503C"/>
    <w:rsid w:val="6CF7549C"/>
    <w:rsid w:val="6D535020"/>
    <w:rsid w:val="6DDF5986"/>
    <w:rsid w:val="6DE55655"/>
    <w:rsid w:val="703F532D"/>
    <w:rsid w:val="704D1F7D"/>
    <w:rsid w:val="70D81B22"/>
    <w:rsid w:val="70F61A40"/>
    <w:rsid w:val="70F9015F"/>
    <w:rsid w:val="710F433B"/>
    <w:rsid w:val="720E409F"/>
    <w:rsid w:val="739E7E9C"/>
    <w:rsid w:val="743A1166"/>
    <w:rsid w:val="74A776BE"/>
    <w:rsid w:val="764E55CB"/>
    <w:rsid w:val="76880110"/>
    <w:rsid w:val="769B338F"/>
    <w:rsid w:val="76DB0B04"/>
    <w:rsid w:val="76FF7CA5"/>
    <w:rsid w:val="77CA3D92"/>
    <w:rsid w:val="77DE12C3"/>
    <w:rsid w:val="78D73F08"/>
    <w:rsid w:val="79904875"/>
    <w:rsid w:val="7A767864"/>
    <w:rsid w:val="7A7B6BD8"/>
    <w:rsid w:val="7A862164"/>
    <w:rsid w:val="7AA43034"/>
    <w:rsid w:val="7C004AC2"/>
    <w:rsid w:val="7C161EDF"/>
    <w:rsid w:val="7C367569"/>
    <w:rsid w:val="7C4119E8"/>
    <w:rsid w:val="7C6B49F8"/>
    <w:rsid w:val="7DDF6FD9"/>
    <w:rsid w:val="7FFE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Header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Footer Char"/>
    <w:basedOn w:val="6"/>
    <w:link w:val="2"/>
    <w:qFormat/>
    <w:uiPriority w:val="0"/>
    <w:rPr>
      <w:kern w:val="2"/>
      <w:sz w:val="18"/>
      <w:szCs w:val="18"/>
    </w:rPr>
  </w:style>
  <w:style w:type="paragraph" w:customStyle="1" w:styleId="10">
    <w:name w:val="Table Paragraph"/>
    <w:basedOn w:val="1"/>
    <w:qFormat/>
    <w:uiPriority w:val="1"/>
    <w:pPr>
      <w:autoSpaceDE w:val="0"/>
      <w:autoSpaceDN w:val="0"/>
      <w:spacing w:line="140" w:lineRule="exact"/>
      <w:jc w:val="center"/>
    </w:pPr>
    <w:rPr>
      <w:rFonts w:ascii="Yu Gothic" w:hAnsi="Yu Gothic" w:eastAsia="Yu Gothic" w:cs="Yu Gothic"/>
      <w:kern w:val="0"/>
      <w:sz w:val="22"/>
      <w:szCs w:val="22"/>
      <w:lang w:eastAsia="en-US" w:bidi="en-US"/>
    </w:rPr>
  </w:style>
  <w:style w:type="paragraph" w:styleId="11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Company>User</Company>
  <Pages>2</Pages>
  <Words>230</Words>
  <Characters>1639</Characters>
  <Lines>19</Lines>
  <Paragraphs>5</Paragraphs>
  <TotalTime>116</TotalTime>
  <ScaleCrop>false</ScaleCrop>
  <LinksUpToDate>false</LinksUpToDate>
  <CharactersWithSpaces>2065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2018-06-15T04:56:00Z</dcterms:created>
  <dc:creator>Administrator</dc:creator>
  <cp:lastModifiedBy>WPS_1666638381</cp:lastModifiedBy>
  <dcterms:modified xsi:type="dcterms:W3CDTF">2024-08-11T21:42:03Z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2CA35AE869C14E33B34786AC404894BC</vt:lpwstr>
  </property>
</Properties>
</file>